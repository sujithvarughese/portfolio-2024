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88"/>
        <w:gridCol w:w="4992"/>
      </w:tblGrid>
      <w:tr w:rsidR="000930DE" w14:paraId="706BDFAE" w14:textId="77777777" w:rsidTr="0068495D">
        <w:trPr>
          <w:trHeight w:val="1395"/>
        </w:trPr>
        <w:tc>
          <w:tcPr>
            <w:tcW w:w="5088" w:type="dxa"/>
            <w:tcBorders>
              <w:bottom w:val="single" w:sz="24" w:space="0" w:color="ACA8AA" w:themeColor="accent4"/>
            </w:tcBorders>
            <w:vAlign w:val="bottom"/>
          </w:tcPr>
          <w:p w14:paraId="32D4F742" w14:textId="0C275AF7" w:rsidR="000930DE" w:rsidRPr="00CC2921" w:rsidRDefault="001072DF" w:rsidP="00CC2921">
            <w:pPr>
              <w:pStyle w:val="Title"/>
            </w:pPr>
            <w:r>
              <w:t>Sujith</w:t>
            </w:r>
          </w:p>
          <w:p w14:paraId="2F1E78D1" w14:textId="0F566B50" w:rsidR="000930DE" w:rsidRPr="00CC2921" w:rsidRDefault="001072DF" w:rsidP="00CC2921">
            <w:pPr>
              <w:pStyle w:val="Subtitle"/>
            </w:pPr>
            <w:r>
              <w:t>Varughese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3F0DBB99" w14:textId="4D2155B0" w:rsidR="00CC2921" w:rsidRPr="009C12DF" w:rsidRDefault="009C12DF" w:rsidP="00CC2921">
            <w:pPr>
              <w:pStyle w:val="ContactInfo"/>
              <w:rPr>
                <w:sz w:val="28"/>
                <w:szCs w:val="28"/>
              </w:rPr>
            </w:pPr>
            <w:r w:rsidRPr="009C12DF">
              <w:rPr>
                <w:sz w:val="28"/>
                <w:szCs w:val="28"/>
              </w:rPr>
              <w:t>Portfolio:</w:t>
            </w:r>
            <w:r w:rsidR="00CC2921" w:rsidRPr="009C12DF">
              <w:rPr>
                <w:sz w:val="28"/>
                <w:szCs w:val="28"/>
              </w:rPr>
              <w:t xml:space="preserve"> </w:t>
            </w:r>
            <w:hyperlink r:id="rId10" w:history="1">
              <w:r w:rsidR="001072DF" w:rsidRPr="009C12DF">
                <w:rPr>
                  <w:rStyle w:val="Hyperlink"/>
                  <w:sz w:val="28"/>
                  <w:szCs w:val="28"/>
                </w:rPr>
                <w:t>https://sujithv</w:t>
              </w:r>
              <w:r w:rsidR="00CC2921" w:rsidRPr="009C12DF">
                <w:rPr>
                  <w:rStyle w:val="Hyperlink"/>
                  <w:sz w:val="28"/>
                  <w:szCs w:val="28"/>
                </w:rPr>
                <w:t>.com</w:t>
              </w:r>
            </w:hyperlink>
            <w:r w:rsidR="00CC2921" w:rsidRPr="009C12DF">
              <w:rPr>
                <w:sz w:val="28"/>
                <w:szCs w:val="28"/>
              </w:rPr>
              <w:t xml:space="preserve"> </w:t>
            </w:r>
          </w:p>
          <w:p w14:paraId="0CE2B5FA" w14:textId="59BD2DA5" w:rsidR="000930DE" w:rsidRPr="00EA604D" w:rsidRDefault="009C12DF" w:rsidP="00CC2921">
            <w:pPr>
              <w:pStyle w:val="ContactInfo"/>
            </w:pPr>
            <w:r>
              <w:t>Miami</w:t>
            </w:r>
            <w:r w:rsidRPr="00CC2921">
              <w:t xml:space="preserve">, </w:t>
            </w:r>
            <w:r>
              <w:t>FL</w:t>
            </w:r>
            <w:r w:rsidRPr="00CC2921">
              <w:t xml:space="preserve"> | </w:t>
            </w:r>
            <w:r w:rsidR="001072DF">
              <w:t>305</w:t>
            </w:r>
            <w:r w:rsidR="00CC2921" w:rsidRPr="00CC2921">
              <w:t>.</w:t>
            </w:r>
            <w:r w:rsidR="001072DF">
              <w:t>859</w:t>
            </w:r>
            <w:r w:rsidR="00CC2921" w:rsidRPr="00CC2921">
              <w:t>.</w:t>
            </w:r>
            <w:r w:rsidR="001072DF">
              <w:t>1695</w:t>
            </w:r>
            <w:r w:rsidR="00CC2921" w:rsidRPr="00CC2921">
              <w:t xml:space="preserve"> | </w:t>
            </w:r>
            <w:hyperlink r:id="rId11" w:history="1">
              <w:r w:rsidR="001072DF" w:rsidRPr="00E505A3">
                <w:rPr>
                  <w:rStyle w:val="Hyperlink"/>
                </w:rPr>
                <w:t>sujith.varug</w:t>
              </w:r>
              <w:r w:rsidR="00CC2921" w:rsidRPr="00E505A3">
                <w:rPr>
                  <w:rStyle w:val="Hyperlink"/>
                </w:rPr>
                <w:t>@</w:t>
              </w:r>
              <w:r w:rsidR="001072DF" w:rsidRPr="00E505A3">
                <w:rPr>
                  <w:rStyle w:val="Hyperlink"/>
                </w:rPr>
                <w:t>gmail</w:t>
              </w:r>
              <w:r w:rsidR="00CC2921" w:rsidRPr="00E505A3">
                <w:rPr>
                  <w:rStyle w:val="Hyperlink"/>
                </w:rPr>
                <w:t>.com</w:t>
              </w:r>
            </w:hyperlink>
            <w:r w:rsidR="45D9D68E">
              <w:t xml:space="preserve"> </w:t>
            </w:r>
          </w:p>
        </w:tc>
      </w:tr>
      <w:tr w:rsidR="000930DE" w14:paraId="0C594A92" w14:textId="77777777" w:rsidTr="4A915CF2">
        <w:trPr>
          <w:trHeight w:val="675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5710853" w14:textId="268A4CC5" w:rsidR="000930DE" w:rsidRDefault="0068495D" w:rsidP="00CC2921">
            <w:r w:rsidRPr="0068495D">
              <w:t>Dedicated</w:t>
            </w:r>
            <w:r w:rsidR="00E15CEE">
              <w:t xml:space="preserve"> </w:t>
            </w:r>
            <w:r w:rsidRPr="0068495D">
              <w:t xml:space="preserve">software engineer with a unique blend of technical and real-world experience, including a decade in real estate and over three years in web and mobile application development. Proficient in full-stack development with a focus on JavaScript, React, NodeJS, </w:t>
            </w:r>
            <w:r w:rsidR="0064219C">
              <w:t>and OpenAI</w:t>
            </w:r>
            <w:r w:rsidRPr="0068495D">
              <w:t>. Experienced in managing the end-to-end lifecycle of projects from initial design and development to deployment and maintenance. Ready to bring a growth-oriented mindset and passion for technology to a dynamic team.</w:t>
            </w:r>
          </w:p>
        </w:tc>
      </w:tr>
      <w:tr w:rsidR="004D4E50" w14:paraId="23602983" w14:textId="77777777" w:rsidTr="00D80C95">
        <w:trPr>
          <w:trHeight w:val="4692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88E849A" w14:textId="77777777" w:rsidR="00CC2921" w:rsidRDefault="00CC2921" w:rsidP="00CC2921">
            <w:pPr>
              <w:pStyle w:val="Heading1"/>
            </w:pPr>
            <w:r>
              <w:t>Experience</w:t>
            </w:r>
          </w:p>
          <w:p w14:paraId="6E81DF4F" w14:textId="613FA5A3" w:rsidR="00CC2921" w:rsidRDefault="00E72F69" w:rsidP="00CC2921">
            <w:pPr>
              <w:pStyle w:val="Heading2"/>
            </w:pPr>
            <w:r>
              <w:t>Director</w:t>
            </w:r>
          </w:p>
          <w:p w14:paraId="0760D1F7" w14:textId="597FDCA8" w:rsidR="00CC2921" w:rsidRDefault="00E72F69" w:rsidP="00CC2921">
            <w:pPr>
              <w:pStyle w:val="Heading3"/>
            </w:pPr>
            <w:r>
              <w:t>SGS Properties, Inc.</w:t>
            </w:r>
            <w:r w:rsidR="00CC2921">
              <w:t xml:space="preserve"> | </w:t>
            </w:r>
            <w:r>
              <w:t>Hollywood</w:t>
            </w:r>
            <w:r w:rsidR="00CC2921">
              <w:t xml:space="preserve">, </w:t>
            </w:r>
            <w:r>
              <w:t>FL</w:t>
            </w:r>
          </w:p>
          <w:p w14:paraId="28639260" w14:textId="22C776CA" w:rsidR="00CC2921" w:rsidRDefault="00E72F69" w:rsidP="00CC2921">
            <w:pPr>
              <w:pStyle w:val="Heading4"/>
            </w:pPr>
            <w:r>
              <w:t xml:space="preserve">August </w:t>
            </w:r>
            <w:r w:rsidR="00CC2921">
              <w:t>20</w:t>
            </w:r>
            <w:r>
              <w:t>18</w:t>
            </w:r>
            <w:r w:rsidR="00CC2921">
              <w:t xml:space="preserve"> – </w:t>
            </w:r>
            <w:r>
              <w:t>August 2024</w:t>
            </w:r>
          </w:p>
          <w:p w14:paraId="236DD1C3" w14:textId="03EA2E6E" w:rsidR="0034112D" w:rsidRDefault="00493384" w:rsidP="0034112D">
            <w:pPr>
              <w:pStyle w:val="ListParagraph"/>
              <w:numPr>
                <w:ilvl w:val="0"/>
                <w:numId w:val="5"/>
              </w:numPr>
            </w:pPr>
            <w:r>
              <w:t>Developed</w:t>
            </w:r>
            <w:r w:rsidR="00E72F69">
              <w:t xml:space="preserve"> full-stack application </w:t>
            </w:r>
            <w:r w:rsidR="00E15CEE">
              <w:t xml:space="preserve">to manage finances </w:t>
            </w:r>
            <w:r w:rsidR="00E72F69">
              <w:t xml:space="preserve">and </w:t>
            </w:r>
            <w:r w:rsidR="00E15CEE">
              <w:t xml:space="preserve">facilitate </w:t>
            </w:r>
            <w:r w:rsidR="00E72F69">
              <w:t>tenant communication</w:t>
            </w:r>
            <w:r w:rsidR="00CC2921">
              <w:t>.</w:t>
            </w:r>
            <w:r w:rsidR="00E505A3">
              <w:t xml:space="preserve"> (</w:t>
            </w:r>
            <w:hyperlink r:id="rId12" w:history="1">
              <w:r w:rsidR="00E505A3" w:rsidRPr="00E505A3">
                <w:rPr>
                  <w:rStyle w:val="Hyperlink"/>
                </w:rPr>
                <w:t>website link</w:t>
              </w:r>
            </w:hyperlink>
            <w:r w:rsidR="00E505A3">
              <w:t>)</w:t>
            </w:r>
          </w:p>
          <w:p w14:paraId="11D693AA" w14:textId="73BA966B" w:rsidR="00493384" w:rsidRDefault="00493384" w:rsidP="0034112D">
            <w:pPr>
              <w:pStyle w:val="ListParagraph"/>
              <w:numPr>
                <w:ilvl w:val="0"/>
                <w:numId w:val="5"/>
              </w:numPr>
            </w:pPr>
            <w:r w:rsidRPr="00493384">
              <w:t>Integrated MLS and rental rate APIs to provide real-time property listings and rental market data across the U.S.</w:t>
            </w:r>
          </w:p>
          <w:p w14:paraId="59F618DF" w14:textId="3000DA32" w:rsidR="0034112D" w:rsidRDefault="00E72F69" w:rsidP="0034112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Implemented Redux </w:t>
            </w:r>
            <w:r w:rsidR="00493384">
              <w:t>T</w:t>
            </w:r>
            <w:r>
              <w:t>oolkit, reducer</w:t>
            </w:r>
            <w:r w:rsidR="00493384">
              <w:t>s</w:t>
            </w:r>
            <w:r>
              <w:t xml:space="preserve">, </w:t>
            </w:r>
            <w:r w:rsidR="00493384">
              <w:t>C</w:t>
            </w:r>
            <w:r>
              <w:t xml:space="preserve">ontext API, along with authorization using Google OAuth 2.0 and </w:t>
            </w:r>
            <w:r w:rsidR="0034112D">
              <w:t>JWT</w:t>
            </w:r>
            <w:r>
              <w:t xml:space="preserve"> </w:t>
            </w:r>
          </w:p>
          <w:p w14:paraId="17A871FB" w14:textId="51F98B8A" w:rsidR="00E505A3" w:rsidRDefault="001072DF" w:rsidP="00864046">
            <w:pPr>
              <w:pStyle w:val="ListParagraph"/>
              <w:numPr>
                <w:ilvl w:val="0"/>
                <w:numId w:val="5"/>
              </w:numPr>
            </w:pPr>
            <w:r>
              <w:t xml:space="preserve">Deployed application using Heroku and Cloudflare, with </w:t>
            </w:r>
            <w:r w:rsidR="00493384">
              <w:t>continuous integration</w:t>
            </w:r>
            <w:r>
              <w:t xml:space="preserve"> from GitHub.</w:t>
            </w:r>
          </w:p>
          <w:p w14:paraId="10663A0B" w14:textId="23057638" w:rsidR="00934637" w:rsidRDefault="00E72F69" w:rsidP="00934637">
            <w:pPr>
              <w:pStyle w:val="Heading2"/>
            </w:pPr>
            <w:r>
              <w:t xml:space="preserve">Software developer </w:t>
            </w:r>
            <w:r w:rsidR="00E62D89">
              <w:t xml:space="preserve">Project </w:t>
            </w:r>
            <w:r w:rsidR="001072DF">
              <w:t>Lead</w:t>
            </w:r>
          </w:p>
          <w:p w14:paraId="3CCD7FB4" w14:textId="0B541A96" w:rsidR="00934637" w:rsidRDefault="00E72F69" w:rsidP="00934637">
            <w:pPr>
              <w:pStyle w:val="Heading3"/>
            </w:pPr>
            <w:r>
              <w:t>Florida International University</w:t>
            </w:r>
            <w:r w:rsidR="00934637">
              <w:t xml:space="preserve"> | </w:t>
            </w:r>
            <w:r>
              <w:t>Miami</w:t>
            </w:r>
            <w:r w:rsidR="00934637">
              <w:t xml:space="preserve">, </w:t>
            </w:r>
            <w:r>
              <w:t>FL</w:t>
            </w:r>
          </w:p>
          <w:p w14:paraId="32A8EFB6" w14:textId="55663EF3" w:rsidR="00934637" w:rsidRDefault="00E72F69" w:rsidP="00934637">
            <w:pPr>
              <w:pStyle w:val="Heading4"/>
            </w:pPr>
            <w:r>
              <w:t xml:space="preserve">January </w:t>
            </w:r>
            <w:r w:rsidR="00934637">
              <w:t>20</w:t>
            </w:r>
            <w:r>
              <w:t xml:space="preserve">22 </w:t>
            </w:r>
            <w:r w:rsidR="00934637">
              <w:t xml:space="preserve">– </w:t>
            </w:r>
            <w:r>
              <w:t xml:space="preserve">December 2022 </w:t>
            </w:r>
          </w:p>
          <w:p w14:paraId="424040C2" w14:textId="77777777" w:rsidR="0034112D" w:rsidRDefault="00E72F69" w:rsidP="0034112D">
            <w:pPr>
              <w:pStyle w:val="ListParagraph"/>
              <w:numPr>
                <w:ilvl w:val="0"/>
                <w:numId w:val="5"/>
              </w:numPr>
            </w:pPr>
            <w:r>
              <w:t xml:space="preserve">Led team throughout software developmental </w:t>
            </w:r>
            <w:r w:rsidR="001072DF">
              <w:t xml:space="preserve">life cycle using agile methodology. </w:t>
            </w:r>
          </w:p>
          <w:p w14:paraId="637E8E95" w14:textId="34DCD780" w:rsidR="0034112D" w:rsidRDefault="00E15CEE" w:rsidP="0034112D">
            <w:pPr>
              <w:pStyle w:val="ListParagraph"/>
              <w:numPr>
                <w:ilvl w:val="0"/>
                <w:numId w:val="5"/>
              </w:numPr>
            </w:pPr>
            <w:r>
              <w:t>Conducted</w:t>
            </w:r>
            <w:r w:rsidR="001072DF">
              <w:t xml:space="preserve"> risk analysis and assessed use cases </w:t>
            </w:r>
            <w:r>
              <w:t>through</w:t>
            </w:r>
            <w:r w:rsidR="001072DF">
              <w:t xml:space="preserve"> dynamic models and sequence diagrams. </w:t>
            </w:r>
          </w:p>
          <w:p w14:paraId="319DF2F4" w14:textId="2ED6266B" w:rsidR="0034112D" w:rsidRDefault="00E15CEE" w:rsidP="0034112D">
            <w:pPr>
              <w:pStyle w:val="ListParagraph"/>
              <w:numPr>
                <w:ilvl w:val="0"/>
                <w:numId w:val="5"/>
              </w:numPr>
            </w:pPr>
            <w:r>
              <w:t>Developed comprehensive</w:t>
            </w:r>
            <w:r w:rsidR="00E505A3">
              <w:t xml:space="preserve"> system design model</w:t>
            </w:r>
            <w:r>
              <w:t>, including</w:t>
            </w:r>
            <w:r w:rsidR="00E505A3">
              <w:t xml:space="preserve"> API </w:t>
            </w:r>
            <w:r>
              <w:t xml:space="preserve">architecture </w:t>
            </w:r>
            <w:r w:rsidR="00E505A3">
              <w:t>and database</w:t>
            </w:r>
            <w:r>
              <w:t xml:space="preserve"> schema</w:t>
            </w:r>
            <w:r w:rsidR="00E505A3">
              <w:t xml:space="preserve">. </w:t>
            </w:r>
          </w:p>
          <w:p w14:paraId="6DF7E152" w14:textId="49295010" w:rsidR="0034112D" w:rsidRDefault="001072DF" w:rsidP="0034112D">
            <w:pPr>
              <w:pStyle w:val="ListParagraph"/>
              <w:numPr>
                <w:ilvl w:val="0"/>
                <w:numId w:val="5"/>
              </w:numPr>
            </w:pPr>
            <w:r>
              <w:t xml:space="preserve">Designed </w:t>
            </w:r>
            <w:r w:rsidR="00E15CEE">
              <w:t xml:space="preserve">user </w:t>
            </w:r>
            <w:r>
              <w:t>interface</w:t>
            </w:r>
            <w:r w:rsidR="00E15CEE">
              <w:t>s</w:t>
            </w:r>
            <w:r>
              <w:t xml:space="preserve"> implementing UX/UI principles using Axure RP</w:t>
            </w:r>
            <w:r w:rsidR="00A547CF">
              <w:t xml:space="preserve">, Adobe XD, &amp; </w:t>
            </w:r>
            <w:r>
              <w:t xml:space="preserve">Figma. </w:t>
            </w:r>
          </w:p>
          <w:p w14:paraId="0EF335B5" w14:textId="4E47598D" w:rsidR="00934637" w:rsidRDefault="00E15CEE" w:rsidP="0034112D">
            <w:pPr>
              <w:pStyle w:val="ListParagraph"/>
              <w:numPr>
                <w:ilvl w:val="0"/>
                <w:numId w:val="5"/>
              </w:numPr>
            </w:pPr>
            <w:r w:rsidRPr="00E15CEE">
              <w:t>Guided the application through testing phases and successfully deployed it to production servers</w:t>
            </w:r>
            <w:r>
              <w:t>.</w:t>
            </w:r>
          </w:p>
        </w:tc>
      </w:tr>
    </w:tbl>
    <w:p w14:paraId="0453E9E1" w14:textId="77777777" w:rsidR="00D80C95" w:rsidRPr="00D80C95" w:rsidRDefault="00D80C95" w:rsidP="00D80C95">
      <w:pPr>
        <w:sectPr w:rsidR="00D80C95" w:rsidRPr="00D80C95" w:rsidSect="00BE574A">
          <w:footerReference w:type="default" r:id="rId13"/>
          <w:type w:val="continuous"/>
          <w:pgSz w:w="12240" w:h="15840"/>
          <w:pgMar w:top="720" w:right="1080" w:bottom="432" w:left="1080" w:header="720" w:footer="0" w:gutter="0"/>
          <w:cols w:space="720"/>
          <w:docGrid w:linePitch="360"/>
        </w:sectPr>
      </w:pPr>
    </w:p>
    <w:tbl>
      <w:tblPr>
        <w:tblpPr w:leftFromText="180" w:rightFromText="180" w:vertAnchor="text" w:tblpY="1"/>
        <w:tblOverlap w:val="never"/>
        <w:tblW w:w="140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9360"/>
      </w:tblGrid>
      <w:tr w:rsidR="00D80C95" w14:paraId="4AEA05E1" w14:textId="6ED9E88D" w:rsidTr="00BE574A">
        <w:tc>
          <w:tcPr>
            <w:tcW w:w="4680" w:type="dxa"/>
          </w:tcPr>
          <w:p w14:paraId="3F3E55C8" w14:textId="77777777" w:rsidR="00D80C95" w:rsidRDefault="00D80C95" w:rsidP="00BE574A">
            <w:pPr>
              <w:pStyle w:val="Heading1"/>
            </w:pPr>
            <w:r>
              <w:t>Education</w:t>
            </w:r>
          </w:p>
          <w:p w14:paraId="556DA70E" w14:textId="3D52AB7F" w:rsidR="00D80C95" w:rsidRDefault="00D80C95" w:rsidP="00BE574A">
            <w:pPr>
              <w:pStyle w:val="Heading2"/>
            </w:pPr>
            <w:hyperlink r:id="rId14" w:history="1">
              <w:r w:rsidRPr="00295AC0">
                <w:rPr>
                  <w:rStyle w:val="Hyperlink"/>
                </w:rPr>
                <w:t>Bachelor of Computer Science</w:t>
              </w:r>
            </w:hyperlink>
          </w:p>
          <w:p w14:paraId="6AAEB646" w14:textId="41D01CCA" w:rsidR="00D80C95" w:rsidRDefault="00D80C95" w:rsidP="00BE574A">
            <w:pPr>
              <w:pStyle w:val="Heading3"/>
            </w:pPr>
            <w:r>
              <w:t>Florida International University</w:t>
            </w:r>
          </w:p>
          <w:p w14:paraId="4B9394BD" w14:textId="11541609" w:rsidR="00D80C95" w:rsidRDefault="00D80C95" w:rsidP="00BE574A">
            <w:pPr>
              <w:pStyle w:val="Heading4"/>
            </w:pPr>
            <w:r>
              <w:t xml:space="preserve">December 2022 </w:t>
            </w:r>
          </w:p>
          <w:p w14:paraId="77BDF36B" w14:textId="15BD27CB" w:rsidR="00D80C95" w:rsidRPr="00CC2921" w:rsidRDefault="00D80C95" w:rsidP="00BE574A">
            <w:pPr>
              <w:pStyle w:val="ListBullet"/>
            </w:pPr>
            <w:r>
              <w:t>Member</w:t>
            </w:r>
            <w:r w:rsidRPr="00CC2921">
              <w:t xml:space="preserve"> of the </w:t>
            </w:r>
            <w:r>
              <w:t>Florida Engineering</w:t>
            </w:r>
            <w:r w:rsidRPr="00CC2921">
              <w:t xml:space="preserve"> Society </w:t>
            </w:r>
          </w:p>
          <w:p w14:paraId="76C23A80" w14:textId="77777777" w:rsidR="0068495D" w:rsidRDefault="00D80C95" w:rsidP="00BE574A">
            <w:pPr>
              <w:pStyle w:val="ListBullet"/>
            </w:pPr>
            <w:r w:rsidRPr="00CC2921">
              <w:t xml:space="preserve">Relevant </w:t>
            </w:r>
            <w:r>
              <w:t>c</w:t>
            </w:r>
            <w:r w:rsidRPr="00CC2921">
              <w:t xml:space="preserve">oursework: </w:t>
            </w:r>
            <w:r>
              <w:t>Data Structures, Software Engineering, Database Management</w:t>
            </w:r>
            <w:r w:rsidRPr="00CC2921">
              <w:t xml:space="preserve"> </w:t>
            </w:r>
          </w:p>
          <w:p w14:paraId="50BF032F" w14:textId="77777777" w:rsidR="00BE574A" w:rsidRDefault="00BE574A" w:rsidP="00BE574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9360" w:type="dxa"/>
          </w:tcPr>
          <w:p w14:paraId="08A2EDF4" w14:textId="3F3AC592" w:rsidR="00D80C95" w:rsidRDefault="00D80C95" w:rsidP="00BE574A">
            <w:pPr>
              <w:pStyle w:val="Heading1"/>
            </w:pPr>
            <w:r>
              <w:t>Certifications</w:t>
            </w:r>
          </w:p>
          <w:p w14:paraId="6D8F6BE0" w14:textId="78F2FE30" w:rsidR="00D80C95" w:rsidRDefault="00D80C95" w:rsidP="00BE574A">
            <w:pPr>
              <w:pStyle w:val="Heading2"/>
            </w:pPr>
            <w:hyperlink r:id="rId15" w:history="1">
              <w:r w:rsidRPr="00295AC0">
                <w:rPr>
                  <w:rStyle w:val="Hyperlink"/>
                </w:rPr>
                <w:t>CompTIA</w:t>
              </w:r>
              <w:r w:rsidR="00295AC0" w:rsidRPr="00295AC0">
                <w:rPr>
                  <w:rStyle w:val="Hyperlink"/>
                </w:rPr>
                <w:t xml:space="preserve"> A+</w:t>
              </w:r>
              <w:r w:rsidRPr="00295AC0">
                <w:rPr>
                  <w:rStyle w:val="Hyperlink"/>
                </w:rPr>
                <w:t xml:space="preserve"> Certificat</w:t>
              </w:r>
              <w:r w:rsidR="00295AC0" w:rsidRPr="00295AC0">
                <w:rPr>
                  <w:rStyle w:val="Hyperlink"/>
                </w:rPr>
                <w:t>e</w:t>
              </w:r>
            </w:hyperlink>
          </w:p>
          <w:p w14:paraId="4951D75C" w14:textId="720B1FF3" w:rsidR="00D80C95" w:rsidRDefault="00D80C95" w:rsidP="00BE574A">
            <w:pPr>
              <w:pStyle w:val="Heading4"/>
            </w:pPr>
            <w:r>
              <w:t xml:space="preserve">August 2024 </w:t>
            </w:r>
          </w:p>
          <w:bookmarkStart w:id="0" w:name="_Hlk179294249"/>
          <w:p w14:paraId="566DC4BB" w14:textId="45A3B9DF" w:rsidR="00D80C95" w:rsidRDefault="00295AC0" w:rsidP="00BE574A">
            <w:pPr>
              <w:pStyle w:val="Heading2"/>
            </w:pPr>
            <w:r>
              <w:fldChar w:fldCharType="begin"/>
            </w:r>
            <w:r>
              <w:instrText>HYPERLINK "https://sujithvarughese.com/assets/meta_frontend_cert-CO6RsTJL.pdf"</w:instrText>
            </w:r>
            <w:r>
              <w:fldChar w:fldCharType="separate"/>
            </w:r>
            <w:r w:rsidR="00D80C95" w:rsidRPr="00295AC0">
              <w:rPr>
                <w:rStyle w:val="Hyperlink"/>
              </w:rPr>
              <w:t>Meta Front END Developer Certificate</w:t>
            </w:r>
            <w:r>
              <w:fldChar w:fldCharType="end"/>
            </w:r>
          </w:p>
          <w:p w14:paraId="38BB6874" w14:textId="6B2B44B7" w:rsidR="00D80C95" w:rsidRDefault="00D80C95" w:rsidP="00BE574A">
            <w:pPr>
              <w:pStyle w:val="Heading4"/>
            </w:pPr>
            <w:r>
              <w:t xml:space="preserve">January 2024 </w:t>
            </w:r>
            <w:bookmarkEnd w:id="0"/>
          </w:p>
        </w:tc>
      </w:tr>
    </w:tbl>
    <w:p w14:paraId="22400893" w14:textId="77777777" w:rsidR="00D80C95" w:rsidRDefault="00D80C95" w:rsidP="00CC2921">
      <w:pPr>
        <w:pStyle w:val="Heading1"/>
        <w:sectPr w:rsidR="00D80C95" w:rsidSect="00BE574A">
          <w:type w:val="continuous"/>
          <w:pgSz w:w="12240" w:h="15840"/>
          <w:pgMar w:top="576" w:right="1080" w:bottom="432" w:left="1080" w:header="720" w:footer="720" w:gutter="0"/>
          <w:cols w:num="2" w:space="720"/>
          <w:docGrid w:linePitch="360"/>
        </w:sectPr>
      </w:pPr>
    </w:p>
    <w:tbl>
      <w:tblPr>
        <w:tblpPr w:leftFromText="187" w:rightFromText="187" w:vertAnchor="text" w:tblpY="1"/>
        <w:tblW w:w="0" w:type="auto"/>
        <w:tblLayout w:type="fixed"/>
        <w:tblCellMar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4D4E50" w:rsidRPr="00E62D89" w14:paraId="36B21D0F" w14:textId="77777777" w:rsidTr="00E15CEE">
        <w:trPr>
          <w:trHeight w:val="66"/>
        </w:trPr>
        <w:tc>
          <w:tcPr>
            <w:tcW w:w="10080" w:type="dxa"/>
            <w:gridSpan w:val="2"/>
            <w:tcBorders>
              <w:top w:val="single" w:sz="24" w:space="0" w:color="ACA8AA" w:themeColor="accent4"/>
            </w:tcBorders>
          </w:tcPr>
          <w:p w14:paraId="0EF0607C" w14:textId="00CF101C" w:rsidR="004D4E50" w:rsidRPr="00E62D89" w:rsidRDefault="00CC2921" w:rsidP="00E15CEE">
            <w:pPr>
              <w:pStyle w:val="Heading1"/>
              <w:spacing w:before="120"/>
            </w:pPr>
            <w:r w:rsidRPr="00E62D89">
              <w:t>Skills</w:t>
            </w:r>
          </w:p>
        </w:tc>
      </w:tr>
      <w:tr w:rsidR="004D4E50" w14:paraId="2DB0812A" w14:textId="77777777" w:rsidTr="00E15CEE">
        <w:trPr>
          <w:trHeight w:val="120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6A11A223" w14:textId="2CC5626C" w:rsidR="00CC2921" w:rsidRPr="00CC2921" w:rsidRDefault="001072DF" w:rsidP="00E15CEE">
            <w:pPr>
              <w:pStyle w:val="ListBullet"/>
            </w:pPr>
            <w:r>
              <w:t>JavaScript - Python - Java - C++</w:t>
            </w:r>
          </w:p>
          <w:p w14:paraId="418602D0" w14:textId="668864C8" w:rsidR="00CC2921" w:rsidRPr="00CC2921" w:rsidRDefault="001072DF" w:rsidP="00E15CEE">
            <w:pPr>
              <w:pStyle w:val="ListBullet"/>
            </w:pPr>
            <w:r>
              <w:t xml:space="preserve">ReactJS - React Native </w:t>
            </w:r>
            <w:r w:rsidR="00E505A3">
              <w:t>-</w:t>
            </w:r>
            <w:r>
              <w:t xml:space="preserve"> NodeJS </w:t>
            </w:r>
            <w:r w:rsidR="00E505A3">
              <w:t>-</w:t>
            </w:r>
            <w:r>
              <w:t xml:space="preserve"> ExpressJS</w:t>
            </w:r>
          </w:p>
          <w:p w14:paraId="3AB1FF31" w14:textId="77777777" w:rsidR="004D4E50" w:rsidRDefault="001072DF" w:rsidP="00E15CEE">
            <w:pPr>
              <w:pStyle w:val="ListBullet"/>
            </w:pPr>
            <w:r>
              <w:t>API Design &amp; Integration</w:t>
            </w:r>
          </w:p>
          <w:p w14:paraId="4D26C732" w14:textId="072436A4" w:rsidR="001072DF" w:rsidRPr="00CC2921" w:rsidRDefault="001072DF" w:rsidP="00E15CEE">
            <w:pPr>
              <w:pStyle w:val="ListBullet"/>
            </w:pPr>
            <w:r>
              <w:t>A</w:t>
            </w:r>
            <w:r w:rsidR="00836DAF">
              <w:t>mazon Web Services</w:t>
            </w:r>
          </w:p>
        </w:tc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63B496A3" w14:textId="763F29CB" w:rsidR="00CC2921" w:rsidRPr="00CC2921" w:rsidRDefault="001072DF" w:rsidP="00E15CEE">
            <w:pPr>
              <w:pStyle w:val="ListBullet"/>
            </w:pPr>
            <w:r>
              <w:t>Google Cloud Platform</w:t>
            </w:r>
          </w:p>
          <w:p w14:paraId="2203E460" w14:textId="5F1048D9" w:rsidR="00CC2921" w:rsidRPr="00CC2921" w:rsidRDefault="001072DF" w:rsidP="00E15CEE">
            <w:pPr>
              <w:pStyle w:val="ListBullet"/>
            </w:pPr>
            <w:r>
              <w:t>MongoDB - SQL</w:t>
            </w:r>
          </w:p>
          <w:p w14:paraId="3A4D16B8" w14:textId="0F7551F5" w:rsidR="004D4E50" w:rsidRDefault="001072DF" w:rsidP="00E15CEE">
            <w:pPr>
              <w:pStyle w:val="ListBullet"/>
            </w:pPr>
            <w:r>
              <w:t xml:space="preserve">System Design </w:t>
            </w:r>
            <w:r w:rsidR="00836DAF">
              <w:t>-</w:t>
            </w:r>
            <w:r w:rsidR="00E505A3">
              <w:t xml:space="preserve"> Network Configuration </w:t>
            </w:r>
            <w:r w:rsidR="007A1034">
              <w:t>-</w:t>
            </w:r>
            <w:r w:rsidR="00E505A3">
              <w:t xml:space="preserve"> </w:t>
            </w:r>
            <w:r w:rsidR="007A1034">
              <w:t>CI/CD</w:t>
            </w:r>
          </w:p>
          <w:p w14:paraId="0A5D05B4" w14:textId="713DDB6D" w:rsidR="001072DF" w:rsidRPr="00CC2921" w:rsidRDefault="00E505A3" w:rsidP="00E15CEE">
            <w:pPr>
              <w:pStyle w:val="ListBullet"/>
            </w:pPr>
            <w:r>
              <w:t>App Store Publishing</w:t>
            </w:r>
          </w:p>
        </w:tc>
      </w:tr>
    </w:tbl>
    <w:p w14:paraId="6757F9A1" w14:textId="77777777" w:rsidR="00643E15" w:rsidRPr="00643E15" w:rsidRDefault="00643E15" w:rsidP="001072DF">
      <w:pPr>
        <w:pStyle w:val="ListBullet"/>
        <w:numPr>
          <w:ilvl w:val="0"/>
          <w:numId w:val="0"/>
        </w:numPr>
      </w:pPr>
    </w:p>
    <w:sectPr w:rsidR="00643E15" w:rsidRPr="00643E15" w:rsidSect="00BE574A">
      <w:type w:val="continuous"/>
      <w:pgSz w:w="12240" w:h="15840"/>
      <w:pgMar w:top="576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4DCB4" w14:textId="77777777" w:rsidR="003D5621" w:rsidRDefault="003D5621" w:rsidP="001D4099">
      <w:pPr>
        <w:spacing w:line="240" w:lineRule="auto"/>
      </w:pPr>
      <w:r>
        <w:separator/>
      </w:r>
    </w:p>
  </w:endnote>
  <w:endnote w:type="continuationSeparator" w:id="0">
    <w:p w14:paraId="3DF45072" w14:textId="77777777" w:rsidR="003D5621" w:rsidRDefault="003D5621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F8270" w14:textId="77777777" w:rsidR="00E62D89" w:rsidRDefault="00E62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BDFF7" w14:textId="77777777" w:rsidR="003D5621" w:rsidRDefault="003D5621" w:rsidP="001D4099">
      <w:pPr>
        <w:spacing w:line="240" w:lineRule="auto"/>
      </w:pPr>
      <w:r>
        <w:separator/>
      </w:r>
    </w:p>
  </w:footnote>
  <w:footnote w:type="continuationSeparator" w:id="0">
    <w:p w14:paraId="31F58B02" w14:textId="77777777" w:rsidR="003D5621" w:rsidRDefault="003D5621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A7EC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622428"/>
    <w:multiLevelType w:val="hybridMultilevel"/>
    <w:tmpl w:val="65388A9C"/>
    <w:lvl w:ilvl="0" w:tplc="EC90F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  <w:num w:numId="5" w16cid:durableId="1873374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37"/>
    <w:rsid w:val="000524A9"/>
    <w:rsid w:val="000548D4"/>
    <w:rsid w:val="000728A9"/>
    <w:rsid w:val="000761F2"/>
    <w:rsid w:val="000930DE"/>
    <w:rsid w:val="00094536"/>
    <w:rsid w:val="000E1FE9"/>
    <w:rsid w:val="00100055"/>
    <w:rsid w:val="001072DF"/>
    <w:rsid w:val="00113848"/>
    <w:rsid w:val="00180710"/>
    <w:rsid w:val="001C0C22"/>
    <w:rsid w:val="001D4099"/>
    <w:rsid w:val="001D67E9"/>
    <w:rsid w:val="001D7755"/>
    <w:rsid w:val="002203E2"/>
    <w:rsid w:val="00222532"/>
    <w:rsid w:val="00285F5A"/>
    <w:rsid w:val="00295AC0"/>
    <w:rsid w:val="002C06D6"/>
    <w:rsid w:val="002D32A7"/>
    <w:rsid w:val="002F5D6D"/>
    <w:rsid w:val="0030456C"/>
    <w:rsid w:val="0034112D"/>
    <w:rsid w:val="003573A1"/>
    <w:rsid w:val="00382EA8"/>
    <w:rsid w:val="003C54E3"/>
    <w:rsid w:val="003D5621"/>
    <w:rsid w:val="003F1B98"/>
    <w:rsid w:val="004303D4"/>
    <w:rsid w:val="00431E72"/>
    <w:rsid w:val="00437E49"/>
    <w:rsid w:val="00462A66"/>
    <w:rsid w:val="00493384"/>
    <w:rsid w:val="004A0E63"/>
    <w:rsid w:val="004D2889"/>
    <w:rsid w:val="004D4E50"/>
    <w:rsid w:val="004F1D64"/>
    <w:rsid w:val="004F6163"/>
    <w:rsid w:val="00510684"/>
    <w:rsid w:val="00515CC2"/>
    <w:rsid w:val="00591004"/>
    <w:rsid w:val="005937B7"/>
    <w:rsid w:val="005950E8"/>
    <w:rsid w:val="005F56A3"/>
    <w:rsid w:val="00615397"/>
    <w:rsid w:val="0062563D"/>
    <w:rsid w:val="0064219C"/>
    <w:rsid w:val="00643E15"/>
    <w:rsid w:val="006761F7"/>
    <w:rsid w:val="0068495D"/>
    <w:rsid w:val="006D15E3"/>
    <w:rsid w:val="006F747B"/>
    <w:rsid w:val="00780B8E"/>
    <w:rsid w:val="007A1034"/>
    <w:rsid w:val="007A6961"/>
    <w:rsid w:val="007A6F7A"/>
    <w:rsid w:val="007B4E11"/>
    <w:rsid w:val="007D46E8"/>
    <w:rsid w:val="007E2006"/>
    <w:rsid w:val="007E3DA2"/>
    <w:rsid w:val="00823601"/>
    <w:rsid w:val="00836DAF"/>
    <w:rsid w:val="00867C58"/>
    <w:rsid w:val="00884806"/>
    <w:rsid w:val="00886679"/>
    <w:rsid w:val="008B4069"/>
    <w:rsid w:val="008D169E"/>
    <w:rsid w:val="00934637"/>
    <w:rsid w:val="00963ABD"/>
    <w:rsid w:val="00975E79"/>
    <w:rsid w:val="009C12DF"/>
    <w:rsid w:val="009D1FF3"/>
    <w:rsid w:val="009E4DFE"/>
    <w:rsid w:val="009F1E4F"/>
    <w:rsid w:val="00A30F99"/>
    <w:rsid w:val="00A40DEC"/>
    <w:rsid w:val="00A547CF"/>
    <w:rsid w:val="00A64FA3"/>
    <w:rsid w:val="00A66AFF"/>
    <w:rsid w:val="00AD79E9"/>
    <w:rsid w:val="00B24E0D"/>
    <w:rsid w:val="00BE574A"/>
    <w:rsid w:val="00C35EF0"/>
    <w:rsid w:val="00CC0FFE"/>
    <w:rsid w:val="00CC2921"/>
    <w:rsid w:val="00CE3B09"/>
    <w:rsid w:val="00CF36BF"/>
    <w:rsid w:val="00CF452D"/>
    <w:rsid w:val="00D02B9E"/>
    <w:rsid w:val="00D80C95"/>
    <w:rsid w:val="00D86211"/>
    <w:rsid w:val="00D92978"/>
    <w:rsid w:val="00DA4835"/>
    <w:rsid w:val="00E15CEE"/>
    <w:rsid w:val="00E17159"/>
    <w:rsid w:val="00E505A3"/>
    <w:rsid w:val="00E62D89"/>
    <w:rsid w:val="00E72F69"/>
    <w:rsid w:val="00E75C38"/>
    <w:rsid w:val="00EA604D"/>
    <w:rsid w:val="00EB5966"/>
    <w:rsid w:val="00EE5D12"/>
    <w:rsid w:val="00EF2BE3"/>
    <w:rsid w:val="00F255EB"/>
    <w:rsid w:val="00F42731"/>
    <w:rsid w:val="00F55585"/>
    <w:rsid w:val="00F55940"/>
    <w:rsid w:val="00F62BAE"/>
    <w:rsid w:val="00F92CA8"/>
    <w:rsid w:val="00F9618D"/>
    <w:rsid w:val="00FA3628"/>
    <w:rsid w:val="00FA7590"/>
    <w:rsid w:val="00FC736E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BCE5F"/>
  <w15:chartTrackingRefBased/>
  <w15:docId w15:val="{C8036067-9862-C445-A5D9-0CA93288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37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5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50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ase-wis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jith.varug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sujithvarughese.com/assets/compTIA_cert-DnmrHTAW.pdf" TargetMode="External"/><Relationship Id="rId10" Type="http://schemas.openxmlformats.org/officeDocument/2006/relationships/hyperlink" Target="https://sujithv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ujithvarughese.com/assets/diploma-CTZxNNkW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ithvarughese/Library/Containers/com.microsoft.Word/Data/Library/Application%20Support/Microsoft/Office/16.0/DTS/Search/%7b95402FCD-5171-6B40-8894-ACFD24B62DFA%7dtf22261183_win32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{95402FCD-5171-6B40-8894-ACFD24B62DFA}tf22261183_win32.dotx</Template>
  <TotalTime>63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Varughese</dc:creator>
  <cp:keywords/>
  <dc:description/>
  <cp:lastModifiedBy>Sujith Varughese</cp:lastModifiedBy>
  <cp:revision>11</cp:revision>
  <cp:lastPrinted>2024-10-08T07:44:00Z</cp:lastPrinted>
  <dcterms:created xsi:type="dcterms:W3CDTF">2024-10-08T14:29:00Z</dcterms:created>
  <dcterms:modified xsi:type="dcterms:W3CDTF">2024-11-12T17:54:00Z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